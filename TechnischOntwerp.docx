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52145653"/>
        <w:docPartObj>
          <w:docPartGallery w:val="Cover Pages"/>
          <w:docPartUnique/>
        </w:docPartObj>
      </w:sdtPr>
      <w:sdtEndPr>
        <w:rPr>
          <w:rFonts w:eastAsiaTheme="minorEastAsia"/>
          <w:color w:val="595959" w:themeColor="text1" w:themeTint="A6"/>
          <w:sz w:val="28"/>
          <w:szCs w:val="28"/>
          <w:lang w:val="en-US"/>
        </w:rPr>
      </w:sdtEndPr>
      <w:sdtContent>
        <w:p w14:paraId="335C62E7" w14:textId="77777777" w:rsidR="007A68DD" w:rsidRDefault="007A68DD"/>
        <w:p w14:paraId="7A4B065D" w14:textId="77777777" w:rsidR="007A68DD" w:rsidRDefault="00222411">
          <w:pPr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2365ADF" wp14:editId="4A48D6CD">
                    <wp:simplePos x="0" y="0"/>
                    <wp:positionH relativeFrom="page">
                      <wp:posOffset>473075</wp:posOffset>
                    </wp:positionH>
                    <wp:positionV relativeFrom="page">
                      <wp:posOffset>8073390</wp:posOffset>
                    </wp:positionV>
                    <wp:extent cx="5753100" cy="484632"/>
                    <wp:effectExtent l="0" t="0" r="0" b="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73F394" w14:textId="77777777" w:rsidR="00FC1022" w:rsidRPr="00F54C8A" w:rsidRDefault="00FC1022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 w:rsidRPr="00F54C8A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 xml:space="preserve">Project </w:t>
                                    </w:r>
                                    <w:r w:rsidR="00622C75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Javascript Quiz</w:t>
                                    </w:r>
                                  </w:p>
                                </w:sdtContent>
                              </w:sdt>
                              <w:p w14:paraId="5E5446A9" w14:textId="77777777" w:rsidR="00FC1022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Teamnaam: </w:t>
                                </w:r>
                                <w:r w:rsidR="002132BE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[TEAMNAAM]</w:t>
                                </w:r>
                              </w:p>
                              <w:p w14:paraId="6227AFB0" w14:textId="77777777" w:rsidR="00FC1022" w:rsidRPr="00622C75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622C75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Team: </w:t>
                                </w:r>
                                <w:sdt>
                                  <w:sdtPr>
                                    <w:rPr>
                                      <w:rStyle w:val="Subtielebenadrukking"/>
                                      <w:i w:val="0"/>
                                      <w:iCs w:val="0"/>
                                      <w:color w:val="auto"/>
                                      <w:lang w:val="nl-NL"/>
                                    </w:rPr>
                                    <w:alias w:val="Auth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Subtielebenadrukking"/>
                                    </w:rPr>
                                  </w:sdtEndPr>
                                  <w:sdtContent>
                                    <w:r w:rsidR="00622C75" w:rsidRPr="00622C75">
                                      <w:rPr>
                                        <w:rStyle w:val="Subtielebenadrukking"/>
                                        <w:i w:val="0"/>
                                        <w:iCs w:val="0"/>
                                        <w:color w:val="auto"/>
                                        <w:lang w:val="nl-NL"/>
                                      </w:rPr>
                                      <w:t>R</w:t>
                                    </w:r>
                                    <w:r w:rsidR="00622C75">
                                      <w:rPr>
                                        <w:rStyle w:val="Subtielebenadrukking"/>
                                        <w:i w:val="0"/>
                                        <w:iCs w:val="0"/>
                                        <w:color w:val="auto"/>
                                        <w:lang w:val="nl-NL"/>
                                      </w:rPr>
                                      <w:t xml:space="preserve">. </w:t>
                                    </w:r>
                                    <w:r w:rsidR="00622C75" w:rsidRPr="00622C75">
                                      <w:rPr>
                                        <w:rStyle w:val="Subtielebenadrukking"/>
                                        <w:i w:val="0"/>
                                        <w:iCs w:val="0"/>
                                        <w:color w:val="auto"/>
                                        <w:lang w:val="nl-NL"/>
                                      </w:rPr>
                                      <w:t>Springer, M. van</w:t>
                                    </w:r>
                                    <w:r w:rsidR="00622C75">
                                      <w:rPr>
                                        <w:rStyle w:val="Subtielebenadrukking"/>
                                        <w:i w:val="0"/>
                                        <w:iCs w:val="0"/>
                                        <w:color w:val="auto"/>
                                        <w:lang w:val="nl-NL"/>
                                      </w:rPr>
                                      <w:t xml:space="preserve"> Linden</w:t>
                                    </w:r>
                                  </w:sdtContent>
                                </w:sdt>
                              </w:p>
                              <w:p w14:paraId="278BDB2A" w14:textId="77777777" w:rsidR="00FC1022" w:rsidRPr="00222411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Co</w:t>
                                </w:r>
                                <w:r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hort:</w:t>
                                </w:r>
                                <w:r w:rsidR="00622C75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 2020</w:t>
                                </w:r>
                              </w:p>
                              <w:p w14:paraId="3B63A723" w14:textId="77777777" w:rsidR="00FC1022" w:rsidRPr="00222411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Klant: </w:t>
                                </w:r>
                              </w:p>
                              <w:p w14:paraId="790FAB20" w14:textId="77777777" w:rsidR="00FC1022" w:rsidRPr="00222411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Versie: </w:t>
                                </w:r>
                                <w:r w:rsidR="00622C75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1.0</w:t>
                                </w:r>
                              </w:p>
                              <w:p w14:paraId="6924DA6A" w14:textId="77777777" w:rsidR="00FC1022" w:rsidRPr="002132BE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132BE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Datum: </w:t>
                                </w:r>
                                <w:r w:rsidR="00622C75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8-7-2020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365AD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7.25pt;margin-top:635.7pt;width:453pt;height:38.1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R4pgQIAAGE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F73F394" w14:textId="77777777" w:rsidR="00FC1022" w:rsidRPr="00F54C8A" w:rsidRDefault="00FC1022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 w:rsidRPr="00F54C8A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 xml:space="preserve">Project </w:t>
                              </w:r>
                              <w:r w:rsidR="00622C75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Javascript Quiz</w:t>
                              </w:r>
                            </w:p>
                          </w:sdtContent>
                        </w:sdt>
                        <w:p w14:paraId="5E5446A9" w14:textId="77777777" w:rsidR="00FC1022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Teamnaam: </w:t>
                          </w:r>
                          <w:r w:rsidR="002132BE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[TEAMNAAM]</w:t>
                          </w:r>
                        </w:p>
                        <w:p w14:paraId="6227AFB0" w14:textId="77777777" w:rsidR="00FC1022" w:rsidRPr="00622C75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622C75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Team: </w:t>
                          </w:r>
                          <w:sdt>
                            <w:sdtPr>
                              <w:rPr>
                                <w:rStyle w:val="Subtielebenadrukking"/>
                                <w:i w:val="0"/>
                                <w:iCs w:val="0"/>
                                <w:color w:val="auto"/>
                                <w:lang w:val="nl-NL"/>
                              </w:rPr>
                              <w:alias w:val="Auth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>
                              <w:rPr>
                                <w:rStyle w:val="Subtielebenadrukking"/>
                              </w:rPr>
                            </w:sdtEndPr>
                            <w:sdtContent>
                              <w:r w:rsidR="00622C75" w:rsidRPr="00622C75">
                                <w:rPr>
                                  <w:rStyle w:val="Subtielebenadrukking"/>
                                  <w:i w:val="0"/>
                                  <w:iCs w:val="0"/>
                                  <w:color w:val="auto"/>
                                  <w:lang w:val="nl-NL"/>
                                </w:rPr>
                                <w:t>R</w:t>
                              </w:r>
                              <w:r w:rsidR="00622C75">
                                <w:rPr>
                                  <w:rStyle w:val="Subtielebenadrukking"/>
                                  <w:i w:val="0"/>
                                  <w:iCs w:val="0"/>
                                  <w:color w:val="auto"/>
                                  <w:lang w:val="nl-NL"/>
                                </w:rPr>
                                <w:t xml:space="preserve">. </w:t>
                              </w:r>
                              <w:r w:rsidR="00622C75" w:rsidRPr="00622C75">
                                <w:rPr>
                                  <w:rStyle w:val="Subtielebenadrukking"/>
                                  <w:i w:val="0"/>
                                  <w:iCs w:val="0"/>
                                  <w:color w:val="auto"/>
                                  <w:lang w:val="nl-NL"/>
                                </w:rPr>
                                <w:t>Springer, M. van</w:t>
                              </w:r>
                              <w:r w:rsidR="00622C75">
                                <w:rPr>
                                  <w:rStyle w:val="Subtielebenadrukking"/>
                                  <w:i w:val="0"/>
                                  <w:iCs w:val="0"/>
                                  <w:color w:val="auto"/>
                                  <w:lang w:val="nl-NL"/>
                                </w:rPr>
                                <w:t xml:space="preserve"> Linden</w:t>
                              </w:r>
                            </w:sdtContent>
                          </w:sdt>
                        </w:p>
                        <w:p w14:paraId="278BDB2A" w14:textId="77777777" w:rsidR="00FC1022" w:rsidRPr="00222411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Co</w:t>
                          </w:r>
                          <w:r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hort:</w:t>
                          </w:r>
                          <w:r w:rsidR="00622C75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 2020</w:t>
                          </w:r>
                        </w:p>
                        <w:p w14:paraId="3B63A723" w14:textId="77777777" w:rsidR="00FC1022" w:rsidRPr="00222411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Klant: </w:t>
                          </w:r>
                        </w:p>
                        <w:p w14:paraId="790FAB20" w14:textId="77777777" w:rsidR="00FC1022" w:rsidRPr="00222411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Versie: </w:t>
                          </w:r>
                          <w:r w:rsidR="00622C75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1.0</w:t>
                          </w:r>
                        </w:p>
                        <w:p w14:paraId="6924DA6A" w14:textId="77777777" w:rsidR="00FC1022" w:rsidRPr="002132BE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132BE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Datum: </w:t>
                          </w:r>
                          <w:r w:rsidR="00622C75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8-7-2020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7654A2F" wp14:editId="33DBE14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71EDB46" w14:textId="77777777" w:rsidR="00FC1022" w:rsidRDefault="00FC102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FC1022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Technisch Ontwerp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7654A2F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Y6wagUAAKo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71EDB46" w14:textId="77777777" w:rsidR="00FC1022" w:rsidRDefault="00FC1022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C1022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Technisch Ontwerp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55EA329" wp14:editId="6AA6161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DB13F7" w14:textId="77777777" w:rsidR="00FC1022" w:rsidRDefault="00915AE6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C1022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ROC Mondriaan</w:t>
                                    </w:r>
                                  </w:sdtContent>
                                </w:sdt>
                                <w:r w:rsidR="00FC1022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FC1022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C1022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Den Haag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5EA329"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14:paraId="4ADB13F7" w14:textId="77777777" w:rsidR="00FC1022" w:rsidRDefault="00915AE6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C1022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ROC Mondriaan</w:t>
                              </w:r>
                            </w:sdtContent>
                          </w:sdt>
                          <w:r w:rsidR="00FC1022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FC1022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C1022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Den Haag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AB358C" wp14:editId="4331FBA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49DD520" w14:textId="77777777" w:rsidR="00FC1022" w:rsidRDefault="00FC1022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0AB358C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49DD520" w14:textId="77777777" w:rsidR="00FC1022" w:rsidRDefault="00FC1022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7A68DD"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  <w:br w:type="page"/>
          </w:r>
        </w:p>
      </w:sdtContent>
    </w:sdt>
    <w:bookmarkStart w:id="0" w:name="_Toc4864221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23725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4024CF" w14:textId="77777777" w:rsidR="00F54C8A" w:rsidRDefault="00F54C8A" w:rsidP="00DC3041">
          <w:pPr>
            <w:pStyle w:val="Kop1"/>
            <w:numPr>
              <w:ilvl w:val="0"/>
              <w:numId w:val="0"/>
            </w:numPr>
            <w:ind w:left="432" w:hanging="432"/>
          </w:pPr>
          <w:r>
            <w:t>Inhoud</w:t>
          </w:r>
          <w:bookmarkEnd w:id="0"/>
        </w:p>
        <w:p w14:paraId="7DE883EA" w14:textId="6484109E" w:rsidR="00915AE6" w:rsidRDefault="00F54C8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42216" w:history="1">
            <w:r w:rsidR="00915AE6" w:rsidRPr="001E3D4B">
              <w:rPr>
                <w:rStyle w:val="Hyperlink"/>
                <w:noProof/>
              </w:rPr>
              <w:t>Inhoud</w:t>
            </w:r>
            <w:r w:rsidR="00915AE6">
              <w:rPr>
                <w:noProof/>
                <w:webHidden/>
              </w:rPr>
              <w:tab/>
            </w:r>
            <w:r w:rsidR="00915AE6">
              <w:rPr>
                <w:noProof/>
                <w:webHidden/>
              </w:rPr>
              <w:fldChar w:fldCharType="begin"/>
            </w:r>
            <w:r w:rsidR="00915AE6">
              <w:rPr>
                <w:noProof/>
                <w:webHidden/>
              </w:rPr>
              <w:instrText xml:space="preserve"> PAGEREF _Toc48642216 \h </w:instrText>
            </w:r>
            <w:r w:rsidR="00915AE6">
              <w:rPr>
                <w:noProof/>
                <w:webHidden/>
              </w:rPr>
            </w:r>
            <w:r w:rsidR="00915AE6">
              <w:rPr>
                <w:noProof/>
                <w:webHidden/>
              </w:rPr>
              <w:fldChar w:fldCharType="separate"/>
            </w:r>
            <w:r w:rsidR="00915AE6">
              <w:rPr>
                <w:noProof/>
                <w:webHidden/>
              </w:rPr>
              <w:t>1</w:t>
            </w:r>
            <w:r w:rsidR="00915AE6">
              <w:rPr>
                <w:noProof/>
                <w:webHidden/>
              </w:rPr>
              <w:fldChar w:fldCharType="end"/>
            </w:r>
          </w:hyperlink>
        </w:p>
        <w:p w14:paraId="5C19994C" w14:textId="491B4457" w:rsidR="00915AE6" w:rsidRDefault="00915AE6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8642217" w:history="1">
            <w:r w:rsidRPr="001E3D4B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1E3D4B"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AEB06" w14:textId="3693700B" w:rsidR="00915AE6" w:rsidRDefault="00915AE6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8642218" w:history="1">
            <w:r w:rsidRPr="001E3D4B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1E3D4B">
              <w:rPr>
                <w:rStyle w:val="Hyperlink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72D07" w14:textId="5715E866" w:rsidR="00915AE6" w:rsidRDefault="00915AE6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8642219" w:history="1">
            <w:r w:rsidRPr="001E3D4B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1E3D4B">
              <w:rPr>
                <w:rStyle w:val="Hyperlink"/>
                <w:noProof/>
              </w:rPr>
              <w:t>Klassendiagram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75C4E" w14:textId="784E619A" w:rsidR="00915AE6" w:rsidRDefault="00915AE6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8642220" w:history="1">
            <w:r w:rsidRPr="001E3D4B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1E3D4B">
              <w:rPr>
                <w:rStyle w:val="Hyperlink"/>
                <w:noProof/>
              </w:rPr>
              <w:t>Sequentiediagram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CF26E" w14:textId="55BF15F1" w:rsidR="00915AE6" w:rsidRDefault="00915AE6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8642221" w:history="1">
            <w:r w:rsidRPr="001E3D4B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1E3D4B">
              <w:rPr>
                <w:rStyle w:val="Hyperlink"/>
                <w:noProof/>
              </w:rPr>
              <w:t>Applicatie starten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D347D" w14:textId="4E47FDCC" w:rsidR="00915AE6" w:rsidRDefault="00915AE6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8642222" w:history="1">
            <w:r w:rsidRPr="001E3D4B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1E3D4B">
              <w:rPr>
                <w:rStyle w:val="Hyperlink"/>
                <w:noProof/>
              </w:rPr>
              <w:t>Selecteer een antwoord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360AD" w14:textId="1C70AF25" w:rsidR="00915AE6" w:rsidRDefault="00915AE6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8642223" w:history="1">
            <w:r w:rsidRPr="001E3D4B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1E3D4B">
              <w:rPr>
                <w:rStyle w:val="Hyperlink"/>
                <w:noProof/>
              </w:rPr>
              <w:t>Ga naar volgende vraag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08857" w14:textId="223AE08F" w:rsidR="00915AE6" w:rsidRDefault="00915AE6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8642224" w:history="1">
            <w:r w:rsidRPr="001E3D4B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1E3D4B">
              <w:rPr>
                <w:rStyle w:val="Hyperlink"/>
                <w:noProof/>
              </w:rPr>
              <w:t>Inleveren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159D1" w14:textId="1B4B53FD" w:rsidR="00F54C8A" w:rsidRDefault="00F54C8A">
          <w:r>
            <w:rPr>
              <w:b/>
              <w:bCs/>
            </w:rPr>
            <w:fldChar w:fldCharType="end"/>
          </w:r>
        </w:p>
      </w:sdtContent>
    </w:sdt>
    <w:p w14:paraId="57AFAE78" w14:textId="77777777" w:rsidR="007A68DD" w:rsidRDefault="007A68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bookmarkStart w:id="1" w:name="_GoBack"/>
      <w:bookmarkEnd w:id="1"/>
    </w:p>
    <w:p w14:paraId="09C52211" w14:textId="77777777" w:rsidR="00F205B8" w:rsidRPr="00F205B8" w:rsidRDefault="00FC1022" w:rsidP="00F205B8">
      <w:pPr>
        <w:pStyle w:val="Kop1"/>
      </w:pPr>
      <w:bookmarkStart w:id="2" w:name="_Toc48642217"/>
      <w:r>
        <w:lastRenderedPageBreak/>
        <w:t>ERD</w:t>
      </w:r>
      <w:bookmarkEnd w:id="2"/>
    </w:p>
    <w:p w14:paraId="6AB88BF0" w14:textId="77777777" w:rsidR="00F54C8A" w:rsidRPr="00222411" w:rsidRDefault="00F54C8A" w:rsidP="00DC3041">
      <w:pPr>
        <w:pStyle w:val="Kop1"/>
        <w:numPr>
          <w:ilvl w:val="0"/>
          <w:numId w:val="0"/>
        </w:numPr>
      </w:pPr>
      <w:r w:rsidRPr="00222411">
        <w:br w:type="page"/>
      </w:r>
    </w:p>
    <w:p w14:paraId="44DD6502" w14:textId="77777777" w:rsidR="00A257DF" w:rsidRDefault="00DC3041" w:rsidP="00DC3041">
      <w:pPr>
        <w:pStyle w:val="Kop1"/>
      </w:pPr>
      <w:bookmarkStart w:id="3" w:name="_Toc48642218"/>
      <w:r w:rsidRPr="00DC3041">
        <w:lastRenderedPageBreak/>
        <w:t>Data Dictionary</w:t>
      </w:r>
      <w:bookmarkEnd w:id="3"/>
    </w:p>
    <w:p w14:paraId="7C78CA00" w14:textId="77777777" w:rsidR="00A257DF" w:rsidRDefault="00A257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0EA5EC2" w14:textId="77777777" w:rsidR="00A257DF" w:rsidRDefault="00DC3041" w:rsidP="00222411">
      <w:pPr>
        <w:pStyle w:val="Kop1"/>
      </w:pPr>
      <w:bookmarkStart w:id="4" w:name="_Toc48642219"/>
      <w:r>
        <w:lastRenderedPageBreak/>
        <w:t>Klassendiagram</w:t>
      </w:r>
      <w:bookmarkEnd w:id="4"/>
    </w:p>
    <w:p w14:paraId="1238DB46" w14:textId="6821431A" w:rsidR="0F415017" w:rsidRDefault="0F415017" w:rsidP="0F415017"/>
    <w:p w14:paraId="01EF2CC3" w14:textId="1FBAA8DC" w:rsidR="0F415017" w:rsidRDefault="005B68C9" w:rsidP="0F415017">
      <w:r>
        <w:object w:dxaOrig="14656" w:dyaOrig="9676" w14:anchorId="47416D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5pt;height:297.55pt" o:ole="">
            <v:imagedata r:id="rId12" o:title=""/>
          </v:shape>
          <o:OLEObject Type="Embed" ProgID="Visio.Drawing.15" ShapeID="_x0000_i1025" DrawAspect="Content" ObjectID="_1659254960" r:id="rId13"/>
        </w:object>
      </w:r>
    </w:p>
    <w:p w14:paraId="7A41FC95" w14:textId="77777777" w:rsidR="00A257DF" w:rsidRDefault="00A257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083E49A" w14:textId="77777777" w:rsidR="00A257DF" w:rsidRDefault="00DC3041" w:rsidP="00DC3041">
      <w:pPr>
        <w:pStyle w:val="Kop1"/>
      </w:pPr>
      <w:bookmarkStart w:id="5" w:name="_Toc48642220"/>
      <w:r>
        <w:lastRenderedPageBreak/>
        <w:t>Sequentiediagram</w:t>
      </w:r>
      <w:bookmarkEnd w:id="5"/>
    </w:p>
    <w:p w14:paraId="6EE5C72D" w14:textId="77777777" w:rsidR="00A257DF" w:rsidRDefault="00A257DF" w:rsidP="00A257DF"/>
    <w:p w14:paraId="00170462" w14:textId="661C5636" w:rsidR="00A257DF" w:rsidRDefault="00E93627" w:rsidP="00E93627">
      <w:pPr>
        <w:pStyle w:val="Kop2"/>
      </w:pPr>
      <w:bookmarkStart w:id="6" w:name="_Toc48642221"/>
      <w:r>
        <w:t>Applicatie starten</w:t>
      </w:r>
      <w:bookmarkEnd w:id="6"/>
    </w:p>
    <w:p w14:paraId="0E0FE0F9" w14:textId="0F1A6439" w:rsidR="00056AB7" w:rsidRDefault="00176B05" w:rsidP="00056AB7">
      <w:r>
        <w:object w:dxaOrig="11776" w:dyaOrig="10606" w14:anchorId="3B1E31DA">
          <v:shape id="_x0000_i1026" type="#_x0000_t75" style="width:451pt;height:406.2pt" o:ole="">
            <v:imagedata r:id="rId14" o:title=""/>
          </v:shape>
          <o:OLEObject Type="Embed" ProgID="Visio.Drawing.15" ShapeID="_x0000_i1026" DrawAspect="Content" ObjectID="_1659254961" r:id="rId15"/>
        </w:object>
      </w:r>
    </w:p>
    <w:p w14:paraId="3E95B2E5" w14:textId="0FFCDBDA" w:rsidR="00B21287" w:rsidRDefault="00B21287" w:rsidP="00B21287"/>
    <w:p w14:paraId="728AF9CF" w14:textId="66A8D5E5" w:rsidR="00B21287" w:rsidRDefault="00B21287" w:rsidP="00B21287">
      <w:pPr>
        <w:tabs>
          <w:tab w:val="left" w:pos="1180"/>
        </w:tabs>
      </w:pPr>
      <w:r>
        <w:tab/>
      </w:r>
    </w:p>
    <w:p w14:paraId="7622A414" w14:textId="77777777" w:rsidR="00B21287" w:rsidRDefault="00B21287">
      <w:r>
        <w:br w:type="page"/>
      </w:r>
    </w:p>
    <w:p w14:paraId="27A100CF" w14:textId="19A237B4" w:rsidR="00B21287" w:rsidRDefault="00D6287A" w:rsidP="00D6287A">
      <w:pPr>
        <w:pStyle w:val="Kop2"/>
      </w:pPr>
      <w:bookmarkStart w:id="7" w:name="_Toc48642222"/>
      <w:r>
        <w:lastRenderedPageBreak/>
        <w:t>Selecteer een antwoord</w:t>
      </w:r>
      <w:bookmarkEnd w:id="7"/>
    </w:p>
    <w:p w14:paraId="7F3FBB7E" w14:textId="4B08DF70" w:rsidR="00D6287A" w:rsidRDefault="00D6287A" w:rsidP="00D6287A"/>
    <w:p w14:paraId="2E709F89" w14:textId="71DDF018" w:rsidR="00D6287A" w:rsidRDefault="00D6287A" w:rsidP="00D6287A"/>
    <w:p w14:paraId="6550FD8B" w14:textId="71688336" w:rsidR="00CC5906" w:rsidRDefault="00A5398A" w:rsidP="00CC5906">
      <w:r>
        <w:object w:dxaOrig="12451" w:dyaOrig="8281" w14:anchorId="62C47E89">
          <v:shape id="_x0000_i1027" type="#_x0000_t75" style="width:450.75pt;height:299.75pt" o:ole="">
            <v:imagedata r:id="rId16" o:title=""/>
          </v:shape>
          <o:OLEObject Type="Embed" ProgID="Visio.Drawing.15" ShapeID="_x0000_i1027" DrawAspect="Content" ObjectID="_1659254962" r:id="rId17"/>
        </w:object>
      </w:r>
    </w:p>
    <w:p w14:paraId="12F0BFB5" w14:textId="2E672D56" w:rsidR="00CC5906" w:rsidRDefault="00CC5906" w:rsidP="00CC5906">
      <w:pPr>
        <w:tabs>
          <w:tab w:val="left" w:pos="1310"/>
        </w:tabs>
      </w:pPr>
      <w:r>
        <w:tab/>
      </w:r>
    </w:p>
    <w:p w14:paraId="4743049F" w14:textId="77777777" w:rsidR="00CC5906" w:rsidRDefault="00CC5906">
      <w:r>
        <w:br w:type="page"/>
      </w:r>
    </w:p>
    <w:p w14:paraId="06D4D7CB" w14:textId="650B08C1" w:rsidR="00CC5906" w:rsidRDefault="00CC5906" w:rsidP="00CC5906">
      <w:pPr>
        <w:pStyle w:val="Kop2"/>
      </w:pPr>
      <w:bookmarkStart w:id="8" w:name="_Toc48642223"/>
      <w:r>
        <w:lastRenderedPageBreak/>
        <w:t>Ga naar volgende vraag</w:t>
      </w:r>
      <w:bookmarkEnd w:id="8"/>
    </w:p>
    <w:p w14:paraId="735BC09B" w14:textId="1EF4EAFE" w:rsidR="00CC5906" w:rsidRDefault="005E1434" w:rsidP="00CC5906">
      <w:r>
        <w:object w:dxaOrig="12690" w:dyaOrig="5746" w14:anchorId="51B396A3">
          <v:shape id="_x0000_i1028" type="#_x0000_t75" style="width:451.15pt;height:204.25pt" o:ole="">
            <v:imagedata r:id="rId18" o:title=""/>
          </v:shape>
          <o:OLEObject Type="Embed" ProgID="Visio.Drawing.15" ShapeID="_x0000_i1028" DrawAspect="Content" ObjectID="_1659254963" r:id="rId19"/>
        </w:object>
      </w:r>
    </w:p>
    <w:p w14:paraId="4D1047E9" w14:textId="756F0ABB" w:rsidR="005507D3" w:rsidRDefault="005507D3" w:rsidP="005507D3"/>
    <w:p w14:paraId="11515EE5" w14:textId="7320DC3C" w:rsidR="005507D3" w:rsidRDefault="00216180" w:rsidP="00FB7EFD">
      <w:pPr>
        <w:pStyle w:val="Kop2"/>
      </w:pPr>
      <w:bookmarkStart w:id="9" w:name="_Toc48642224"/>
      <w:r>
        <w:t>Inleveren</w:t>
      </w:r>
      <w:bookmarkEnd w:id="9"/>
    </w:p>
    <w:p w14:paraId="7DC3E513" w14:textId="4AFAC0D2" w:rsidR="00FB7EFD" w:rsidRPr="00FB7EFD" w:rsidRDefault="00F575E3" w:rsidP="00FB7EFD">
      <w:r>
        <w:object w:dxaOrig="9435" w:dyaOrig="5310" w14:anchorId="5328C499">
          <v:shape id="_x0000_i1029" type="#_x0000_t75" style="width:451pt;height:253.8pt" o:ole="">
            <v:imagedata r:id="rId20" o:title=""/>
          </v:shape>
          <o:OLEObject Type="Embed" ProgID="Visio.Drawing.15" ShapeID="_x0000_i1029" DrawAspect="Content" ObjectID="_1659254964" r:id="rId21"/>
        </w:object>
      </w:r>
    </w:p>
    <w:sectPr w:rsidR="00FB7EFD" w:rsidRPr="00FB7EFD" w:rsidSect="00A257DF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BB8D7" w14:textId="77777777" w:rsidR="00622C75" w:rsidRDefault="00622C75" w:rsidP="00A257DF">
      <w:pPr>
        <w:spacing w:after="0" w:line="240" w:lineRule="auto"/>
      </w:pPr>
      <w:r>
        <w:separator/>
      </w:r>
    </w:p>
  </w:endnote>
  <w:endnote w:type="continuationSeparator" w:id="0">
    <w:p w14:paraId="2CFF6DCD" w14:textId="77777777" w:rsidR="00622C75" w:rsidRDefault="00622C75" w:rsidP="00A2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4C318" w14:textId="77777777" w:rsidR="00FC1022" w:rsidRDefault="00FC1022" w:rsidP="00222411">
    <w:pPr>
      <w:pStyle w:val="Voettekst"/>
    </w:pPr>
    <w:r>
      <w:t xml:space="preserve">Klant: </w:t>
    </w:r>
    <w:r w:rsidR="002132BE">
      <w:t>[KLANTNAAM]</w:t>
    </w:r>
    <w:r>
      <w:tab/>
      <w:t>ROC Mondriaan</w:t>
    </w:r>
    <w:r>
      <w:tab/>
    </w:r>
    <w:sdt>
      <w:sdtPr>
        <w:id w:val="-871072171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573D43B6" w14:textId="77777777" w:rsidR="00FC1022" w:rsidRDefault="00FC102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01D6EE" w14:textId="77777777" w:rsidR="00622C75" w:rsidRDefault="00622C75" w:rsidP="00A257DF">
      <w:pPr>
        <w:spacing w:after="0" w:line="240" w:lineRule="auto"/>
      </w:pPr>
      <w:r>
        <w:separator/>
      </w:r>
    </w:p>
  </w:footnote>
  <w:footnote w:type="continuationSeparator" w:id="0">
    <w:p w14:paraId="60494F6F" w14:textId="77777777" w:rsidR="00622C75" w:rsidRDefault="00622C75" w:rsidP="00A2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6CD08" w14:textId="77777777" w:rsidR="00FC1022" w:rsidRPr="002132BE" w:rsidRDefault="002132BE" w:rsidP="002132BE">
    <w:pPr>
      <w:pStyle w:val="Koptekst"/>
    </w:pPr>
    <w:r>
      <w:t>Technisch Ontwerp</w:t>
    </w:r>
    <w:r>
      <w:tab/>
      <w:t>Team [TEAMNAAM]</w:t>
    </w:r>
    <w:r>
      <w:tab/>
      <w:t>Project [PROJECTNAAM]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E6718"/>
    <w:multiLevelType w:val="multilevel"/>
    <w:tmpl w:val="78D896E6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4C0EEC"/>
    <w:multiLevelType w:val="hybridMultilevel"/>
    <w:tmpl w:val="8544E1A6"/>
    <w:lvl w:ilvl="0" w:tplc="0F1878EE">
      <w:start w:val="1"/>
      <w:numFmt w:val="decimal"/>
      <w:pStyle w:val="Kopvaninhoudsopgave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1F4B2B"/>
    <w:multiLevelType w:val="hybridMultilevel"/>
    <w:tmpl w:val="F60004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75"/>
    <w:rsid w:val="000502ED"/>
    <w:rsid w:val="00056AB7"/>
    <w:rsid w:val="00093E50"/>
    <w:rsid w:val="000B4D5C"/>
    <w:rsid w:val="00126F70"/>
    <w:rsid w:val="0014223B"/>
    <w:rsid w:val="00176B05"/>
    <w:rsid w:val="002132BE"/>
    <w:rsid w:val="00216180"/>
    <w:rsid w:val="00222411"/>
    <w:rsid w:val="00267FD4"/>
    <w:rsid w:val="00313209"/>
    <w:rsid w:val="003703C3"/>
    <w:rsid w:val="004C2F6C"/>
    <w:rsid w:val="004E34C0"/>
    <w:rsid w:val="005507D3"/>
    <w:rsid w:val="0056778B"/>
    <w:rsid w:val="00570667"/>
    <w:rsid w:val="005B68C9"/>
    <w:rsid w:val="005E1434"/>
    <w:rsid w:val="00622C75"/>
    <w:rsid w:val="006A3780"/>
    <w:rsid w:val="006F503C"/>
    <w:rsid w:val="007A68DD"/>
    <w:rsid w:val="00802D6C"/>
    <w:rsid w:val="00915AE6"/>
    <w:rsid w:val="009427AF"/>
    <w:rsid w:val="009A329B"/>
    <w:rsid w:val="00A257DF"/>
    <w:rsid w:val="00A5398A"/>
    <w:rsid w:val="00AD41A2"/>
    <w:rsid w:val="00AD78C6"/>
    <w:rsid w:val="00AF08B5"/>
    <w:rsid w:val="00B21287"/>
    <w:rsid w:val="00C40C90"/>
    <w:rsid w:val="00C83E6F"/>
    <w:rsid w:val="00CC5906"/>
    <w:rsid w:val="00D6287A"/>
    <w:rsid w:val="00DC3041"/>
    <w:rsid w:val="00DC7E50"/>
    <w:rsid w:val="00E93627"/>
    <w:rsid w:val="00F205B8"/>
    <w:rsid w:val="00F54C8A"/>
    <w:rsid w:val="00F575E3"/>
    <w:rsid w:val="00F70932"/>
    <w:rsid w:val="00FB7EFD"/>
    <w:rsid w:val="00FC1022"/>
    <w:rsid w:val="0F41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8A1B371"/>
  <w15:chartTrackingRefBased/>
  <w15:docId w15:val="{40E6D5E0-CDF4-42E2-8070-F20E1242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224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2241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2241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2241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2241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2241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2241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2241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2241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257DF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257DF"/>
    <w:rPr>
      <w:rFonts w:eastAsiaTheme="minorEastAsia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257DF"/>
  </w:style>
  <w:style w:type="paragraph" w:styleId="Voettekst">
    <w:name w:val="footer"/>
    <w:basedOn w:val="Standaard"/>
    <w:link w:val="Voettekst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257DF"/>
  </w:style>
  <w:style w:type="character" w:customStyle="1" w:styleId="Kop1Char">
    <w:name w:val="Kop 1 Char"/>
    <w:basedOn w:val="Standaardalinea-lettertype"/>
    <w:link w:val="Kop1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54C8A"/>
    <w:pPr>
      <w:numPr>
        <w:numId w:val="2"/>
      </w:num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54C8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54C8A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F54C8A"/>
    <w:rPr>
      <w:color w:val="0563C1" w:themeColor="hyperlink"/>
      <w:u w:val="single"/>
    </w:rPr>
  </w:style>
  <w:style w:type="character" w:styleId="Subtielebenadrukking">
    <w:name w:val="Subtle Emphasis"/>
    <w:basedOn w:val="Standaardalinea-lettertype"/>
    <w:uiPriority w:val="19"/>
    <w:qFormat/>
    <w:rsid w:val="00F54C8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54C8A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0B4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B4D5C"/>
    <w:rPr>
      <w:rFonts w:ascii="Segoe UI" w:hAnsi="Segoe UI" w:cs="Segoe UI"/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224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2241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2241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224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224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package" Target="embeddings/Microsoft_Visio_Drawing.vsdx"/><Relationship Id="rId18" Type="http://schemas.openxmlformats.org/officeDocument/2006/relationships/image" Target="media/image4.emf"/><Relationship Id="rId3" Type="http://schemas.openxmlformats.org/officeDocument/2006/relationships/customXml" Target="../customXml/item3.xml"/><Relationship Id="rId21" Type="http://schemas.openxmlformats.org/officeDocument/2006/relationships/package" Target="embeddings/Microsoft_Visio_Drawing4.vsdx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package" Target="embeddings/Microsoft_Visio_Drawing2.vsdx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package" Target="embeddings/Microsoft_Visio_Drawing1.vsdx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package" Target="embeddings/Microsoft_Visio_Drawing3.vsdx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emf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rie\Downloads\OneDrive_1_08-07-2020\Technisch%20Ontwerp%20-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</PublishDate>
  <Abstract>De productvision van de Klant </Abstract>
  <CompanyAddress>Den Haag</CompanyAddress>
  <CompanyPhone/>
  <CompanyFax/>
  <CompanyEmail>1K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FD4E1C67A4E64E8A5EE45D21D6EE10" ma:contentTypeVersion="12" ma:contentTypeDescription="Een nieuw document maken." ma:contentTypeScope="" ma:versionID="d8224b2b391ace9cb922a21e64463823">
  <xsd:schema xmlns:xsd="http://www.w3.org/2001/XMLSchema" xmlns:xs="http://www.w3.org/2001/XMLSchema" xmlns:p="http://schemas.microsoft.com/office/2006/metadata/properties" xmlns:ns2="a95f19fb-cad5-4f59-9d9d-bfe7d2b05f17" xmlns:ns3="73dbb10f-d65e-4026-aa5c-544c0db9c1ca" targetNamespace="http://schemas.microsoft.com/office/2006/metadata/properties" ma:root="true" ma:fieldsID="e65e2385fdfc0a4f1e0c0787a8c48149" ns2:_="" ns3:_="">
    <xsd:import namespace="a95f19fb-cad5-4f59-9d9d-bfe7d2b05f17"/>
    <xsd:import namespace="73dbb10f-d65e-4026-aa5c-544c0db9c1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5f19fb-cad5-4f59-9d9d-bfe7d2b05f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dbb10f-d65e-4026-aa5c-544c0db9c1c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6CA504-79B2-4506-B97C-FB64946A70AA}"/>
</file>

<file path=customXml/itemProps3.xml><?xml version="1.0" encoding="utf-8"?>
<ds:datastoreItem xmlns:ds="http://schemas.openxmlformats.org/officeDocument/2006/customXml" ds:itemID="{516825A4-B743-4155-A502-62F05A934368}">
  <ds:schemaRefs>
    <ds:schemaRef ds:uri="http://schemas.openxmlformats.org/package/2006/metadata/core-properties"/>
    <ds:schemaRef ds:uri="73dbb10f-d65e-4026-aa5c-544c0db9c1ca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dcmitype/"/>
    <ds:schemaRef ds:uri="http://purl.org/dc/terms/"/>
    <ds:schemaRef ds:uri="a95f19fb-cad5-4f59-9d9d-bfe7d2b05f17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59656981-048F-4284-8989-603A95F5CDA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E4A5016-077D-4D89-B39F-472C602D9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Technisch Ontwerp - Template</Template>
  <TotalTime>10</TotalTime>
  <Pages>8</Pages>
  <Words>165</Words>
  <Characters>908</Characters>
  <Application>Microsoft Office Word</Application>
  <DocSecurity>0</DocSecurity>
  <Lines>7</Lines>
  <Paragraphs>2</Paragraphs>
  <ScaleCrop>false</ScaleCrop>
  <Company>ROC Mondriaan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Behoefteanalyse</dc:title>
  <dc:subject>Project Javascript Quiz</dc:subject>
  <dc:creator>R. Springer, M. van Linden</dc:creator>
  <cp:keywords/>
  <dc:description/>
  <cp:lastModifiedBy>Linden, M.J. van der</cp:lastModifiedBy>
  <cp:revision>19</cp:revision>
  <cp:lastPrinted>2019-10-02T10:33:00Z</cp:lastPrinted>
  <dcterms:created xsi:type="dcterms:W3CDTF">2020-07-08T12:15:00Z</dcterms:created>
  <dcterms:modified xsi:type="dcterms:W3CDTF">2020-08-18T09:23:00Z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0x010100B3FD4E1C67A4E64E8A5EE45D21D6EE10</vt:lpwstr>
  </property>
</Properties>
</file>