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77777777" w:rsidR="003A0579" w:rsidRPr="00F54C8A" w:rsidRDefault="003A0579" w:rsidP="003A05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5A101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14:paraId="7EF4AD16" w14:textId="77777777" w:rsidR="003A0579" w:rsidRPr="006C0102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proofErr w:type="spellStart"/>
                                <w:r w:rsidR="005A1013"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Awesome</w:t>
                                </w:r>
                                <w:proofErr w:type="spellEnd"/>
                              </w:p>
                              <w:p w14:paraId="0BA11B4F" w14:textId="77777777" w:rsidR="003A0579" w:rsidRPr="005A1013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5A1013" w:rsidRPr="005A1013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R. Springer, M. van</w:t>
                                    </w:r>
                                    <w:r w:rsidR="005A1013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14:paraId="3EA15D85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4F8D9D85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06E0C7DE" w14:textId="77777777" w:rsidR="003A0579" w:rsidRPr="00222411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77777777" w:rsidR="003A0579" w:rsidRPr="002132BE" w:rsidRDefault="003A0579" w:rsidP="003A0579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77777777" w:rsidR="003A0579" w:rsidRPr="00F54C8A" w:rsidRDefault="003A0579" w:rsidP="003A05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5A101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14:paraId="7EF4AD16" w14:textId="77777777" w:rsidR="003A0579" w:rsidRPr="006C0102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proofErr w:type="spellStart"/>
                          <w:r w:rsidR="005A1013"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Awesome</w:t>
                          </w:r>
                          <w:proofErr w:type="spellEnd"/>
                        </w:p>
                        <w:p w14:paraId="0BA11B4F" w14:textId="77777777" w:rsidR="003A0579" w:rsidRPr="005A1013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5A1013" w:rsidRPr="005A1013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R. Springer, M. van</w:t>
                              </w:r>
                              <w:r w:rsidR="005A1013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14:paraId="3EA15D85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4F8D9D85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06E0C7DE" w14:textId="77777777" w:rsidR="003A0579" w:rsidRPr="00222411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77777777" w:rsidR="003A0579" w:rsidRPr="002132BE" w:rsidRDefault="003A0579" w:rsidP="003A0579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7A68DD" w:rsidRDefault="00F205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7A68DD" w:rsidRDefault="00F205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7A68DD" w:rsidRDefault="00EA25FF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7A68DD" w:rsidRDefault="00EA25FF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50920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91355D9" w14:textId="77777777" w:rsidR="002F11DC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2061" w:history="1">
            <w:r w:rsidR="002F11DC" w:rsidRPr="00D80398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65D127C4" w14:textId="77777777" w:rsidR="002F11DC" w:rsidRDefault="00EA25F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2" w:history="1">
            <w:r w:rsidR="002F11DC" w:rsidRPr="00D80398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23EF846A" w14:textId="77777777" w:rsidR="002F11DC" w:rsidRDefault="00EA25F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3" w:history="1">
            <w:r w:rsidR="002F11DC" w:rsidRPr="00D80398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6B793CD" w14:textId="77777777" w:rsidR="002F11DC" w:rsidRDefault="00EA25F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4" w:history="1">
            <w:r w:rsidR="002F11DC" w:rsidRPr="00D80398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3BADE947" w14:textId="77777777" w:rsidR="002F11DC" w:rsidRDefault="00EA25F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092065" w:history="1">
            <w:r w:rsidR="002F11DC" w:rsidRPr="00D80398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="002F11DC" w:rsidRPr="00D80398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14:paraId="19DB1F6A" w14:textId="7777777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0650D817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90D804" w14:textId="44BE28EC" w:rsidR="006C0102" w:rsidRDefault="006C0102" w:rsidP="002F11DC">
      <w:pPr>
        <w:pStyle w:val="Kop1"/>
      </w:pPr>
      <w:bookmarkStart w:id="1" w:name="_Toc45092062"/>
      <w:r>
        <w:lastRenderedPageBreak/>
        <w:t>Inleiding</w:t>
      </w:r>
    </w:p>
    <w:p w14:paraId="17FFF8B8" w14:textId="77777777" w:rsidR="000A6C16" w:rsidRDefault="00F205B8" w:rsidP="002F11DC">
      <w:pPr>
        <w:pStyle w:val="Kop1"/>
      </w:pPr>
      <w:r w:rsidRPr="00F205B8">
        <w:t>User Story</w:t>
      </w:r>
      <w:bookmarkEnd w:id="1"/>
    </w:p>
    <w:p w14:paraId="1442656C" w14:textId="016FDFFA" w:rsidR="0002660E" w:rsidRDefault="006843C1" w:rsidP="000A6C16">
      <w:r>
        <w:t>In dit hoofdstuk bespreken we user-</w:t>
      </w:r>
      <w:proofErr w:type="spellStart"/>
      <w:r>
        <w:t>stories</w:t>
      </w:r>
      <w:proofErr w:type="spellEnd"/>
      <w:r>
        <w:t xml:space="preserve"> die bedacht zijn </w:t>
      </w:r>
      <w:r w:rsidR="00153DA3">
        <w:t>voor dit project. User-</w:t>
      </w:r>
      <w:proofErr w:type="spellStart"/>
      <w:r w:rsidR="00153DA3">
        <w:t>stories</w:t>
      </w:r>
      <w:proofErr w:type="spellEnd"/>
      <w:r w:rsidR="00153DA3">
        <w:t xml:space="preserve"> geven </w:t>
      </w:r>
      <w:r w:rsidR="00546CBA">
        <w:t xml:space="preserve">de </w:t>
      </w:r>
      <w:r w:rsidR="00153DA3">
        <w:t xml:space="preserve">functies </w:t>
      </w:r>
      <w:r w:rsidR="0002660E">
        <w:t xml:space="preserve">gekoppeld aan rollen </w:t>
      </w:r>
      <w:r w:rsidR="00B47353">
        <w:t xml:space="preserve">aan </w:t>
      </w:r>
      <w:r w:rsidR="00546CBA">
        <w:t xml:space="preserve">die </w:t>
      </w:r>
      <w:r w:rsidR="00153DA3">
        <w:t>mogelijk moeten zijn binnen de applicatie</w:t>
      </w:r>
      <w:r w:rsidR="00546CBA">
        <w:t xml:space="preserve">. </w:t>
      </w:r>
      <w:r w:rsidR="0093344D">
        <w:t>De verdieping van de user-story met afbeeldingen is te vinden in het volgende hoof</w:t>
      </w:r>
      <w:r w:rsidR="0B1E1DCF">
        <w:t>d</w:t>
      </w:r>
      <w:r w:rsidR="0093344D">
        <w:t>stuk.</w:t>
      </w:r>
    </w:p>
    <w:p w14:paraId="0DF525F2" w14:textId="77777777" w:rsidR="005E666B" w:rsidRDefault="0002660E" w:rsidP="005E666B">
      <w:pPr>
        <w:pStyle w:val="Lijstalinea"/>
        <w:numPr>
          <w:ilvl w:val="0"/>
          <w:numId w:val="5"/>
        </w:numPr>
      </w:pPr>
      <w:r>
        <w:t xml:space="preserve">Als </w:t>
      </w:r>
      <w:r w:rsidR="00611579">
        <w:t>speler wil ik een quiz kunnen spelen zodat ik mijn kennis kan toetsen</w:t>
      </w:r>
      <w:r w:rsidR="005E666B">
        <w:t>.</w:t>
      </w:r>
    </w:p>
    <w:p w14:paraId="0996B9C3" w14:textId="77777777" w:rsidR="00EC6DAC" w:rsidRDefault="005E666B" w:rsidP="00EC6DAC">
      <w:pPr>
        <w:pStyle w:val="Lijstalinea"/>
        <w:numPr>
          <w:ilvl w:val="1"/>
          <w:numId w:val="5"/>
        </w:numPr>
      </w:pPr>
      <w:r>
        <w:t>Als speler wil ik een multiple</w:t>
      </w:r>
      <w:r w:rsidR="009025A6">
        <w:t xml:space="preserve"> </w:t>
      </w:r>
      <w:proofErr w:type="spellStart"/>
      <w:r w:rsidR="009025A6">
        <w:t>c</w:t>
      </w:r>
      <w:r>
        <w:t>hoice</w:t>
      </w:r>
      <w:proofErr w:type="spellEnd"/>
      <w:r>
        <w:t xml:space="preserve"> vraag </w:t>
      </w:r>
      <w:r w:rsidR="009025A6">
        <w:t>kunnen lezen en invullen met de muis zodat ik de vraag kan beantwoorden.</w:t>
      </w:r>
    </w:p>
    <w:p w14:paraId="56005CE6" w14:textId="77777777" w:rsidR="004D414A" w:rsidRDefault="00EC6DAC" w:rsidP="00EC6DAC">
      <w:pPr>
        <w:pStyle w:val="Lijstalinea"/>
        <w:numPr>
          <w:ilvl w:val="1"/>
          <w:numId w:val="5"/>
        </w:numPr>
      </w:pPr>
      <w:r>
        <w:t xml:space="preserve">Als speler </w:t>
      </w:r>
      <w:r w:rsidR="005B4DC6">
        <w:t xml:space="preserve">wil ik </w:t>
      </w:r>
      <w:r w:rsidR="00785381">
        <w:t xml:space="preserve">na </w:t>
      </w:r>
      <w:r w:rsidR="004D414A">
        <w:t xml:space="preserve">het invullen van een antwoord naar de volgende vraag kunnen navigeren. </w:t>
      </w:r>
    </w:p>
    <w:p w14:paraId="11805876" w14:textId="1E0A12D1" w:rsidR="00116F81" w:rsidRDefault="004D414A" w:rsidP="00EC6DAC">
      <w:pPr>
        <w:pStyle w:val="Lijstalinea"/>
        <w:numPr>
          <w:ilvl w:val="1"/>
          <w:numId w:val="5"/>
        </w:numPr>
      </w:pPr>
      <w:r>
        <w:t xml:space="preserve">Als speler wil ik terug in mijn vragen kunnen gaan om mijn antwoorden </w:t>
      </w:r>
      <w:r w:rsidR="00DB59AC">
        <w:t xml:space="preserve">opnieuw te kunnen </w:t>
      </w:r>
      <w:r w:rsidR="00590E40">
        <w:t>inzien of aanpassen</w:t>
      </w:r>
      <w:r w:rsidR="00116F81">
        <w:t>.</w:t>
      </w:r>
    </w:p>
    <w:p w14:paraId="4F1F2168" w14:textId="5AE7B0B2" w:rsidR="00C4463B" w:rsidRDefault="00787444" w:rsidP="00787444">
      <w:pPr>
        <w:pStyle w:val="Lijstalinea"/>
        <w:numPr>
          <w:ilvl w:val="1"/>
          <w:numId w:val="5"/>
        </w:numPr>
      </w:pPr>
      <w:r>
        <w:t>Als speler wil i</w:t>
      </w:r>
      <w:r w:rsidR="001C72B2">
        <w:t>k</w:t>
      </w:r>
      <w:bookmarkStart w:id="2" w:name="_GoBack"/>
      <w:bookmarkEnd w:id="2"/>
      <w:r>
        <w:t xml:space="preserve"> nadat alle vragen zijn </w:t>
      </w:r>
      <w:r w:rsidR="00C4463B">
        <w:t xml:space="preserve">ingevuld mijn antwoorden kunnen </w:t>
      </w:r>
      <w:r w:rsidR="00654075">
        <w:t>inleveren</w:t>
      </w:r>
      <w:r w:rsidR="00C4463B">
        <w:t xml:space="preserve"> zodat dit nagekeken kan worden.</w:t>
      </w:r>
    </w:p>
    <w:p w14:paraId="7851668C" w14:textId="5C4A762C" w:rsidR="00C4463B" w:rsidRDefault="00C4463B" w:rsidP="00C4463B">
      <w:pPr>
        <w:pStyle w:val="Lijstalinea"/>
        <w:numPr>
          <w:ilvl w:val="1"/>
          <w:numId w:val="5"/>
        </w:numPr>
      </w:pPr>
      <w:r>
        <w:t xml:space="preserve">Als speler wil ik </w:t>
      </w:r>
      <w:r w:rsidR="00654075">
        <w:t>na het inleveren</w:t>
      </w:r>
      <w:r>
        <w:t xml:space="preserve"> een overzicht kunnen zien zodat ik kan zien welke vragen goed of fout waren.</w:t>
      </w:r>
    </w:p>
    <w:p w14:paraId="2FA45AD7" w14:textId="674080F7" w:rsidR="00594BF5" w:rsidRDefault="00594BF5" w:rsidP="00594BF5">
      <w:pPr>
        <w:pStyle w:val="Lijstalinea"/>
        <w:numPr>
          <w:ilvl w:val="1"/>
          <w:numId w:val="5"/>
        </w:numPr>
      </w:pPr>
      <w:r>
        <w:t>Als speler wil ik het spel opnieuw kunnen spelen zodat ik mijn geleerde kennis opnieuw kan toetsen.</w:t>
      </w:r>
    </w:p>
    <w:p w14:paraId="667E8EC5" w14:textId="5F4E04E8" w:rsidR="00F54C8A" w:rsidRPr="00222411" w:rsidRDefault="00F54C8A" w:rsidP="00787444">
      <w:pPr>
        <w:pStyle w:val="Lijstalinea"/>
        <w:numPr>
          <w:ilvl w:val="1"/>
          <w:numId w:val="5"/>
        </w:numPr>
      </w:pPr>
      <w:r w:rsidRPr="00222411">
        <w:br w:type="page"/>
      </w:r>
    </w:p>
    <w:p w14:paraId="2038000C" w14:textId="77777777" w:rsidR="00A257DF" w:rsidRDefault="00F205B8" w:rsidP="002F11DC">
      <w:pPr>
        <w:pStyle w:val="Kop1"/>
      </w:pPr>
      <w:bookmarkStart w:id="3" w:name="_Toc45092063"/>
      <w:proofErr w:type="spellStart"/>
      <w:r>
        <w:lastRenderedPageBreak/>
        <w:t>Wireframe</w:t>
      </w:r>
      <w:bookmarkEnd w:id="3"/>
      <w:proofErr w:type="spellEnd"/>
    </w:p>
    <w:p w14:paraId="4CF6888B" w14:textId="77777777" w:rsidR="00A85652" w:rsidRDefault="0006218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14:paraId="0FC15A34" w14:textId="5323AE0F" w:rsidR="00C2320C" w:rsidRDefault="00A85652" w:rsidP="006E3FF1">
      <w:pPr>
        <w:pStyle w:val="Kop2"/>
      </w:pPr>
      <w:r w:rsidRPr="006E3FF1">
        <w:t>Start van de applicatie</w:t>
      </w:r>
    </w:p>
    <w:p w14:paraId="1AD947F3" w14:textId="07B60E08" w:rsidR="006D198D" w:rsidRPr="006D198D" w:rsidRDefault="006D198D" w:rsidP="006D198D">
      <w:r>
        <w:t>De start van de applicatie</w:t>
      </w:r>
      <w:r w:rsidR="00FF762C">
        <w:t>. Zodra er naar de pagina met de HTML Quiz wordt genavigeerd krijgt de gebruiker het volgende de zien.</w:t>
      </w:r>
    </w:p>
    <w:p w14:paraId="062F5AFD" w14:textId="2D8544AF" w:rsidR="0030707D" w:rsidRDefault="000A3194" w:rsidP="0030707D">
      <w:r>
        <w:rPr>
          <w:noProof/>
        </w:rPr>
        <w:drawing>
          <wp:inline distT="0" distB="0" distL="0" distR="0" wp14:anchorId="1AF272FD" wp14:editId="0127A167">
            <wp:extent cx="5724525" cy="3219450"/>
            <wp:effectExtent l="57150" t="19050" r="666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FF762C">
      <w:pPr>
        <w:pStyle w:val="Kop3"/>
      </w:pPr>
      <w:r>
        <w:t>Koppeling met de user-story</w:t>
      </w:r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86685DB" w14:textId="1D66EB14" w:rsidR="00FF762C" w:rsidRDefault="0093344D" w:rsidP="0093344D">
      <w:pPr>
        <w:pStyle w:val="Lijstalinea"/>
        <w:numPr>
          <w:ilvl w:val="0"/>
          <w:numId w:val="5"/>
        </w:numPr>
      </w:pPr>
      <w:r>
        <w:t>Als speler wil ik een quiz kunnen spelen zodat ik mijn kennis kan toetsen.</w:t>
      </w:r>
    </w:p>
    <w:p w14:paraId="10552D8B" w14:textId="77777777" w:rsidR="00F15F84" w:rsidRPr="00FF762C" w:rsidRDefault="00F15F84" w:rsidP="00F15F84"/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2CD85734" w:rsidR="006C6B29" w:rsidRDefault="006C6B29" w:rsidP="006E3FF1">
      <w:pPr>
        <w:pStyle w:val="Kop2"/>
      </w:pPr>
      <w:r w:rsidRPr="006E3FF1">
        <w:lastRenderedPageBreak/>
        <w:t>Antwoord ingevuld</w:t>
      </w:r>
    </w:p>
    <w:p w14:paraId="4E743D7C" w14:textId="4DC40841" w:rsidR="00F15F84" w:rsidRPr="00F15F84" w:rsidRDefault="00F15F84" w:rsidP="00F15F84">
      <w:r>
        <w:t>Het antwoord</w:t>
      </w:r>
      <w:r w:rsidR="007F356F">
        <w:t xml:space="preserve"> ingevuld scherm. Zodra de gebruiker op een antwoord drukt is het volgende scherm zichtbaar. Hierin moet het duidelijk zijn voor de gebruiker dat hij een antwoord heeft geselecteerd en ingevuld.</w:t>
      </w:r>
    </w:p>
    <w:p w14:paraId="2ED441BC" w14:textId="69BBE299" w:rsidR="0030707D" w:rsidRDefault="000A3194" w:rsidP="0030707D">
      <w:r>
        <w:rPr>
          <w:noProof/>
        </w:rPr>
        <w:drawing>
          <wp:inline distT="0" distB="0" distL="0" distR="0" wp14:anchorId="38B12029" wp14:editId="642BDE60">
            <wp:extent cx="5724525" cy="3219450"/>
            <wp:effectExtent l="57150" t="19050" r="6667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8E9EE" w14:textId="55D9F2D2" w:rsidR="007F356F" w:rsidRDefault="007F356F" w:rsidP="007F356F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3A571D3B" w14:textId="1096E2B5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6AEBC535" w14:textId="77777777" w:rsidR="005A3E46" w:rsidRDefault="005A3E46" w:rsidP="005A3E46">
      <w:pPr>
        <w:pStyle w:val="Lijstalinea"/>
        <w:numPr>
          <w:ilvl w:val="0"/>
          <w:numId w:val="5"/>
        </w:numPr>
      </w:pPr>
      <w:r>
        <w:t xml:space="preserve">Als speler wil ik een multiple </w:t>
      </w:r>
      <w:proofErr w:type="spellStart"/>
      <w:r>
        <w:t>choice</w:t>
      </w:r>
      <w:proofErr w:type="spellEnd"/>
      <w:r>
        <w:t xml:space="preserve"> vraag kunnen lezen en invullen met de muis zodat ik de vraag kan beantwoorden.</w:t>
      </w:r>
    </w:p>
    <w:p w14:paraId="0783EB6F" w14:textId="6A89604E" w:rsidR="005A3E46" w:rsidRPr="007F356F" w:rsidRDefault="005A3E46" w:rsidP="007F356F">
      <w:pPr>
        <w:pStyle w:val="Lijstalinea"/>
        <w:numPr>
          <w:ilvl w:val="0"/>
          <w:numId w:val="5"/>
        </w:numPr>
      </w:pPr>
      <w:r>
        <w:t>Als speler wil ik na het invullen van een antwoord naar de volgende vraag kunnen navigeren</w:t>
      </w:r>
      <w:r w:rsidR="00590E40">
        <w:t>.</w:t>
      </w:r>
    </w:p>
    <w:p w14:paraId="7C4DA1FE" w14:textId="77777777" w:rsidR="00BE4B02" w:rsidRDefault="00BE4B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494C80BD" w:rsidR="00BE4B02" w:rsidRDefault="006C6B29" w:rsidP="00BE4B02">
      <w:pPr>
        <w:pStyle w:val="Kop2"/>
      </w:pPr>
      <w:r w:rsidRPr="006E3FF1">
        <w:lastRenderedPageBreak/>
        <w:t>Volgende vraag</w:t>
      </w:r>
    </w:p>
    <w:p w14:paraId="16F3BFFC" w14:textId="65C6CAC3" w:rsidR="00BE4B02" w:rsidRPr="00BE4B02" w:rsidRDefault="008F2D17" w:rsidP="00BE4B02">
      <w:r>
        <w:t xml:space="preserve">Het volgende vraag </w:t>
      </w:r>
      <w:r w:rsidR="00C47594">
        <w:t>scherm</w:t>
      </w:r>
      <w:r w:rsidR="00661185">
        <w:t xml:space="preserve">. Zodra de </w:t>
      </w:r>
      <w:r w:rsidR="00D926C6">
        <w:t xml:space="preserve">gebruiker op een vraag beland waarmee hij terug zou kunnen </w:t>
      </w:r>
      <w:r w:rsidR="00C35622">
        <w:t xml:space="preserve">naar de vorige vraag verschijnt de vorige vraag knop. Deze knop is niet zichtbaar bij de eerste </w:t>
      </w:r>
      <w:r w:rsidR="00053025">
        <w:t xml:space="preserve">vraag. </w:t>
      </w:r>
    </w:p>
    <w:p w14:paraId="34D721B0" w14:textId="79D607E1" w:rsidR="00BE4B02" w:rsidRDefault="000A3194" w:rsidP="00BE4B02">
      <w:r>
        <w:rPr>
          <w:noProof/>
        </w:rPr>
        <w:drawing>
          <wp:inline distT="0" distB="0" distL="0" distR="0" wp14:anchorId="53EF6B64" wp14:editId="03AE8059">
            <wp:extent cx="5724525" cy="3219450"/>
            <wp:effectExtent l="57150" t="19050" r="666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7AB2045E" w14:textId="77777777" w:rsidR="00BE4B02" w:rsidRDefault="00BE4B02" w:rsidP="00BE4B02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1FE44D6E" w14:textId="77777777" w:rsidR="00BE4B02" w:rsidRDefault="00BE4B02" w:rsidP="00BE4B02">
      <w:pPr>
        <w:pStyle w:val="Lijstalinea"/>
        <w:numPr>
          <w:ilvl w:val="0"/>
          <w:numId w:val="5"/>
        </w:numPr>
      </w:pPr>
      <w:r>
        <w:t>Als speler wil ik na het invullen van een antwoord naar de volgende vraag kunnen navigeren</w:t>
      </w:r>
    </w:p>
    <w:p w14:paraId="147B340E" w14:textId="5F7E0F3A" w:rsidR="00BE4B02" w:rsidRDefault="00BE4B02" w:rsidP="00BE4B02">
      <w:pPr>
        <w:pStyle w:val="Lijstalinea"/>
        <w:numPr>
          <w:ilvl w:val="0"/>
          <w:numId w:val="5"/>
        </w:numPr>
      </w:pPr>
      <w:r>
        <w:t>Als speler wil ik terug in mijn vragen kunnen gaan om mijn antwoorden opnieuw te kunnen in</w:t>
      </w:r>
      <w:r w:rsidR="00590E40">
        <w:t>zien of aanpassen</w:t>
      </w:r>
      <w:r>
        <w:t>.</w:t>
      </w:r>
    </w:p>
    <w:p w14:paraId="03AD137E" w14:textId="77777777" w:rsidR="0030707D" w:rsidRPr="0030707D" w:rsidRDefault="0030707D" w:rsidP="0030707D"/>
    <w:p w14:paraId="75C5F413" w14:textId="77777777" w:rsidR="00B90EC1" w:rsidRDefault="00B90E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4343AC" w14:textId="58209A22" w:rsidR="002E4869" w:rsidRDefault="006C6B29" w:rsidP="002E4869">
      <w:pPr>
        <w:pStyle w:val="Kop2"/>
      </w:pPr>
      <w:r w:rsidRPr="006E3FF1">
        <w:lastRenderedPageBreak/>
        <w:t>Inleveren</w:t>
      </w:r>
    </w:p>
    <w:p w14:paraId="4A541356" w14:textId="7F48177D" w:rsidR="002E4869" w:rsidRDefault="002E4869" w:rsidP="002E4869">
      <w:r>
        <w:t xml:space="preserve">Het inleveren scherm. Zodra alle vragen zijn ingevuld verschijnt de </w:t>
      </w:r>
      <w:r w:rsidR="00B90EC1">
        <w:t>inleveren knop en kan de gebruiker zijn antwoorden inleveren.</w:t>
      </w:r>
    </w:p>
    <w:p w14:paraId="0BBA0CCA" w14:textId="7CDB253B" w:rsidR="00B90EC1" w:rsidRPr="002E4869" w:rsidRDefault="00D87472" w:rsidP="002E4869">
      <w:r>
        <w:rPr>
          <w:noProof/>
        </w:rPr>
        <w:drawing>
          <wp:inline distT="0" distB="0" distL="0" distR="0" wp14:anchorId="6540B6D1" wp14:editId="7EB26A21">
            <wp:extent cx="5724525" cy="3219450"/>
            <wp:effectExtent l="57150" t="19050" r="6667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56F14" w14:textId="4BE0345E" w:rsidR="006D198D" w:rsidRDefault="00B90EC1" w:rsidP="00B90EC1">
      <w:pPr>
        <w:pStyle w:val="Kop3"/>
      </w:pPr>
      <w:r>
        <w:t xml:space="preserve">Koppeling </w:t>
      </w:r>
      <w:r w:rsidR="004F6206">
        <w:t>user-</w:t>
      </w:r>
      <w:proofErr w:type="spellStart"/>
      <w:r w:rsidR="004F6206">
        <w:t>stories</w:t>
      </w:r>
      <w:proofErr w:type="spellEnd"/>
    </w:p>
    <w:p w14:paraId="7345E777" w14:textId="6FD2C274" w:rsidR="004F6206" w:rsidRDefault="004F6206" w:rsidP="004F6206">
      <w:r>
        <w:t>De volgende user-</w:t>
      </w:r>
      <w:proofErr w:type="spellStart"/>
      <w:r>
        <w:t>stories</w:t>
      </w:r>
      <w:proofErr w:type="spellEnd"/>
      <w:r>
        <w:t xml:space="preserve"> zijn gekoppeld aan </w:t>
      </w:r>
      <w:r w:rsidR="00787444">
        <w:t>dit scherm:</w:t>
      </w:r>
    </w:p>
    <w:p w14:paraId="037AC15F" w14:textId="50FD864B" w:rsidR="003E5EF5" w:rsidRDefault="003E5EF5" w:rsidP="004F6206">
      <w:pPr>
        <w:pStyle w:val="Lijstalinea"/>
        <w:numPr>
          <w:ilvl w:val="0"/>
          <w:numId w:val="5"/>
        </w:numPr>
      </w:pPr>
      <w:r>
        <w:t>Als speler wil in nadat alle vragen zijn ingevuld mijn antwoorden kunnen inleveren zodat dit nagekeken kan worden.</w:t>
      </w:r>
    </w:p>
    <w:p w14:paraId="1CF40B1B" w14:textId="77777777" w:rsidR="00787444" w:rsidRPr="004F6206" w:rsidRDefault="00787444" w:rsidP="004F6206"/>
    <w:p w14:paraId="7E76CA20" w14:textId="537B4462" w:rsidR="00B57409" w:rsidRDefault="00B574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F59177" w14:textId="205FFF23" w:rsidR="0030707D" w:rsidRDefault="006D198D" w:rsidP="006E3FF1">
      <w:pPr>
        <w:pStyle w:val="Kop2"/>
      </w:pPr>
      <w:r>
        <w:lastRenderedPageBreak/>
        <w:t>Eindscherm</w:t>
      </w:r>
    </w:p>
    <w:p w14:paraId="1DCB9BB6" w14:textId="4EE4C76B" w:rsidR="00D87472" w:rsidRPr="00D87472" w:rsidRDefault="00D87472" w:rsidP="00D87472">
      <w:r>
        <w:t>Het eindscherm</w:t>
      </w:r>
      <w:r w:rsidR="00EB2C67">
        <w:t>. Zodra de speler op inleveren heeft geklikt kan de gebruiker zijn resultaten bekijken.</w:t>
      </w:r>
    </w:p>
    <w:p w14:paraId="09067707" w14:textId="3F92A6A9" w:rsidR="006D198D" w:rsidRPr="006D198D" w:rsidRDefault="00D87472" w:rsidP="006D198D">
      <w:r>
        <w:rPr>
          <w:noProof/>
        </w:rPr>
        <w:drawing>
          <wp:inline distT="0" distB="0" distL="0" distR="0" wp14:anchorId="78107A08" wp14:editId="2B26808A">
            <wp:extent cx="5724525" cy="3219450"/>
            <wp:effectExtent l="57150" t="19050" r="666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DACE1" w14:textId="77777777" w:rsidR="00EB2C67" w:rsidRDefault="00EB2C67" w:rsidP="00EB2C67">
      <w:pPr>
        <w:pStyle w:val="Kop3"/>
      </w:pPr>
      <w:r>
        <w:t>Koppeling user-</w:t>
      </w:r>
      <w:proofErr w:type="spellStart"/>
      <w:r>
        <w:t>stories</w:t>
      </w:r>
      <w:proofErr w:type="spellEnd"/>
    </w:p>
    <w:p w14:paraId="11483CA4" w14:textId="77777777" w:rsidR="00EB2C67" w:rsidRDefault="00EB2C67" w:rsidP="00EB2C67">
      <w:r>
        <w:t>De volgende user-</w:t>
      </w:r>
      <w:proofErr w:type="spellStart"/>
      <w:r>
        <w:t>stories</w:t>
      </w:r>
      <w:proofErr w:type="spellEnd"/>
      <w:r>
        <w:t xml:space="preserve"> zijn gekoppeld aan dit scherm:</w:t>
      </w:r>
    </w:p>
    <w:p w14:paraId="43B131C3" w14:textId="171BDFFA" w:rsidR="00EB2C67" w:rsidRDefault="00EB2C67" w:rsidP="00EB2C67">
      <w:pPr>
        <w:pStyle w:val="Lijstalinea"/>
        <w:numPr>
          <w:ilvl w:val="0"/>
          <w:numId w:val="5"/>
        </w:numPr>
      </w:pPr>
      <w:r>
        <w:t>Als speler wil ik na het inleveren een overzicht kunnen zien zodat ik kan zien welke vragen goed of fout waren.</w:t>
      </w:r>
    </w:p>
    <w:p w14:paraId="236C4679" w14:textId="07932D37" w:rsidR="00681129" w:rsidRDefault="00681129" w:rsidP="00EB2C67">
      <w:pPr>
        <w:pStyle w:val="Lijstalinea"/>
        <w:numPr>
          <w:ilvl w:val="0"/>
          <w:numId w:val="5"/>
        </w:numPr>
      </w:pPr>
      <w:r>
        <w:t xml:space="preserve">Als speler wil ik het spel opnieuw kunnen spelen </w:t>
      </w:r>
      <w:r w:rsidR="001F1B54">
        <w:t>zodat ik mijn geleerde kennis opnieuw kan toetsen.</w:t>
      </w:r>
    </w:p>
    <w:p w14:paraId="1F669617" w14:textId="10E3EC07" w:rsidR="00A257DF" w:rsidRPr="006E3FF1" w:rsidRDefault="00A257DF" w:rsidP="00EB2C67">
      <w:r w:rsidRPr="006E3FF1">
        <w:br w:type="page"/>
      </w:r>
    </w:p>
    <w:p w14:paraId="3D98C001" w14:textId="77777777" w:rsidR="00A257DF" w:rsidRDefault="00F205B8" w:rsidP="00222411">
      <w:pPr>
        <w:pStyle w:val="Kop1"/>
      </w:pPr>
      <w:bookmarkStart w:id="4" w:name="_Toc45092064"/>
      <w:r>
        <w:lastRenderedPageBreak/>
        <w:t>Sitemap</w:t>
      </w:r>
      <w:bookmarkEnd w:id="4"/>
    </w:p>
    <w:p w14:paraId="280AC36D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F7F700" w14:textId="77777777" w:rsidR="00A257DF" w:rsidRDefault="00F205B8" w:rsidP="00222411">
      <w:pPr>
        <w:pStyle w:val="Kop1"/>
      </w:pPr>
      <w:bookmarkStart w:id="5" w:name="_Toc45092065"/>
      <w:proofErr w:type="spellStart"/>
      <w:r>
        <w:lastRenderedPageBreak/>
        <w:t>Mockup</w:t>
      </w:r>
      <w:bookmarkEnd w:id="5"/>
      <w:proofErr w:type="spellEnd"/>
    </w:p>
    <w:p w14:paraId="26CBA301" w14:textId="77777777" w:rsidR="00A257DF" w:rsidRDefault="00A257DF" w:rsidP="00A257DF"/>
    <w:p w14:paraId="6D391555" w14:textId="77777777" w:rsidR="00A257DF" w:rsidRDefault="00A257DF" w:rsidP="00A257DF"/>
    <w:p w14:paraId="41F45205" w14:textId="77777777" w:rsidR="00056AB7" w:rsidRPr="00056AB7" w:rsidRDefault="00056AB7" w:rsidP="00056AB7"/>
    <w:sectPr w:rsidR="00056AB7" w:rsidRPr="00056AB7" w:rsidSect="00A257D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4C984" w14:textId="77777777" w:rsidR="00EA25FF" w:rsidRDefault="00EA25FF" w:rsidP="00A257DF">
      <w:pPr>
        <w:spacing w:after="0" w:line="240" w:lineRule="auto"/>
      </w:pPr>
      <w:r>
        <w:separator/>
      </w:r>
    </w:p>
  </w:endnote>
  <w:endnote w:type="continuationSeparator" w:id="0">
    <w:p w14:paraId="13CBB7F7" w14:textId="77777777" w:rsidR="00EA25FF" w:rsidRDefault="00EA25FF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446A" w14:textId="77777777" w:rsidR="00222411" w:rsidRDefault="003A0579" w:rsidP="00222411">
    <w:pPr>
      <w:pStyle w:val="Voettekst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334F5" w14:textId="77777777" w:rsidR="00EA25FF" w:rsidRDefault="00EA25FF" w:rsidP="00A257DF">
      <w:pPr>
        <w:spacing w:after="0" w:line="240" w:lineRule="auto"/>
      </w:pPr>
      <w:r>
        <w:separator/>
      </w:r>
    </w:p>
  </w:footnote>
  <w:footnote w:type="continuationSeparator" w:id="0">
    <w:p w14:paraId="5EB9E64D" w14:textId="77777777" w:rsidR="00EA25FF" w:rsidRDefault="00EA25FF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60D6" w14:textId="77777777" w:rsidR="007A68DD" w:rsidRPr="003A0579" w:rsidRDefault="003A0579" w:rsidP="003A0579">
    <w:pPr>
      <w:pStyle w:val="Koptekst"/>
    </w:pPr>
    <w:r>
      <w:t>Functioneel Ontwerp</w:t>
    </w:r>
    <w:r>
      <w:tab/>
      <w:t xml:space="preserve">Team </w:t>
    </w:r>
    <w:proofErr w:type="spellStart"/>
    <w:r w:rsidR="005A1013">
      <w:t>Awesome</w:t>
    </w:r>
    <w:proofErr w:type="spellEnd"/>
    <w:r>
      <w:tab/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C72B2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E666B"/>
    <w:rsid w:val="00611579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91E3D"/>
    <w:rsid w:val="00CE6D12"/>
    <w:rsid w:val="00D312DE"/>
    <w:rsid w:val="00D87472"/>
    <w:rsid w:val="00D926C6"/>
    <w:rsid w:val="00DB59AC"/>
    <w:rsid w:val="00DC6DFC"/>
    <w:rsid w:val="00DC7E50"/>
    <w:rsid w:val="00EA25FF"/>
    <w:rsid w:val="00EB2C67"/>
    <w:rsid w:val="00EC6DAC"/>
    <w:rsid w:val="00F15F84"/>
    <w:rsid w:val="00F205B8"/>
    <w:rsid w:val="00F54C8A"/>
    <w:rsid w:val="00F63162"/>
    <w:rsid w:val="00F70932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2" ma:contentTypeDescription="Een nieuw document maken." ma:contentTypeScope="" ma:versionID="d8224b2b391ace9cb922a21e64463823">
  <xsd:schema xmlns:xsd="http://www.w3.org/2001/XMLSchema" xmlns:xs="http://www.w3.org/2001/XMLSchema" xmlns:p="http://schemas.microsoft.com/office/2006/metadata/properties" xmlns:ns2="a95f19fb-cad5-4f59-9d9d-bfe7d2b05f17" xmlns:ns3="73dbb10f-d65e-4026-aa5c-544c0db9c1ca" targetNamespace="http://schemas.microsoft.com/office/2006/metadata/properties" ma:root="true" ma:fieldsID="e65e2385fdfc0a4f1e0c0787a8c48149" ns2:_="" ns3:_=""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7474F1-FD97-4DEB-A921-F43E8D53D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F74C406-BB59-4779-ABFB-2D3A0B3E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</Template>
  <TotalTime>4</TotalTime>
  <Pages>1</Pages>
  <Words>596</Words>
  <Characters>3284</Characters>
  <Application>Microsoft Office Word</Application>
  <DocSecurity>0</DocSecurity>
  <Lines>27</Lines>
  <Paragraphs>7</Paragraphs>
  <ScaleCrop>false</ScaleCrop>
  <Company>ROC Mondriaan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Mondriaan</cp:lastModifiedBy>
  <cp:revision>75</cp:revision>
  <cp:lastPrinted>2019-10-02T10:33:00Z</cp:lastPrinted>
  <dcterms:created xsi:type="dcterms:W3CDTF">2020-07-08T12:13:00Z</dcterms:created>
  <dcterms:modified xsi:type="dcterms:W3CDTF">2021-09-02T09:59:00Z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